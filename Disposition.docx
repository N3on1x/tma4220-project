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C3E71" w14:textId="77777777" w:rsidR="00F22952" w:rsidRDefault="00FD3B9E">
      <w:pPr>
        <w:pStyle w:val="Date"/>
      </w:pPr>
      <w:r>
        <w:t>5/11-16</w:t>
      </w:r>
    </w:p>
    <w:p w14:paraId="3EF45615" w14:textId="77777777" w:rsidR="00F22952" w:rsidRDefault="00FD3B9E">
      <w:pPr>
        <w:pStyle w:val="Title"/>
      </w:pPr>
      <w:r>
        <w:t>Finite element project</w:t>
      </w:r>
    </w:p>
    <w:p w14:paraId="3E974616" w14:textId="77777777" w:rsidR="00F22952" w:rsidRDefault="00FD3B9E">
      <w:pPr>
        <w:pStyle w:val="Heading1"/>
      </w:pPr>
      <w:r>
        <w:t>Abstract</w:t>
      </w:r>
    </w:p>
    <w:p w14:paraId="4C688765" w14:textId="77777777" w:rsidR="00F22952" w:rsidRDefault="00FD3B9E" w:rsidP="00525F1C">
      <w:pPr>
        <w:pStyle w:val="Heading1"/>
      </w:pPr>
      <w:r>
        <w:t>Theory</w:t>
      </w:r>
    </w:p>
    <w:p w14:paraId="611EF984" w14:textId="77777777" w:rsidR="00F22952" w:rsidRDefault="00FD3B9E">
      <w:pPr>
        <w:pStyle w:val="Heading1"/>
      </w:pPr>
      <w:r>
        <w:t>Numerica</w:t>
      </w:r>
      <w:bookmarkStart w:id="0" w:name="_GoBack"/>
      <w:bookmarkEnd w:id="0"/>
      <w:r>
        <w:t>l implementation</w:t>
      </w:r>
    </w:p>
    <w:p w14:paraId="7C573642" w14:textId="77777777" w:rsidR="00525F1C" w:rsidRDefault="00525F1C">
      <w:pPr>
        <w:pStyle w:val="Heading1"/>
      </w:pPr>
      <w:r>
        <w:t>Results and discussion</w:t>
      </w:r>
    </w:p>
    <w:p w14:paraId="38C9851A" w14:textId="77777777" w:rsidR="00525F1C" w:rsidRDefault="00525F1C">
      <w:pPr>
        <w:pStyle w:val="Heading1"/>
      </w:pPr>
      <w:r>
        <w:rPr>
          <w:lang w:val="en-GB"/>
        </w:rPr>
        <w:t>Conclusion</w:t>
      </w:r>
    </w:p>
    <w:p w14:paraId="26040B7E" w14:textId="77777777" w:rsidR="00F22952" w:rsidRDefault="00F22952" w:rsidP="00FD3B9E"/>
    <w:sectPr w:rsidR="00F22952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78087" w14:textId="77777777" w:rsidR="00FB2AC3" w:rsidRDefault="00FB2AC3">
      <w:pPr>
        <w:spacing w:after="0" w:line="240" w:lineRule="auto"/>
      </w:pPr>
      <w:r>
        <w:separator/>
      </w:r>
    </w:p>
    <w:p w14:paraId="17BA9C01" w14:textId="77777777" w:rsidR="00FB2AC3" w:rsidRDefault="00FB2AC3"/>
  </w:endnote>
  <w:endnote w:type="continuationSeparator" w:id="0">
    <w:p w14:paraId="2570103B" w14:textId="77777777" w:rsidR="00FB2AC3" w:rsidRDefault="00FB2AC3">
      <w:pPr>
        <w:spacing w:after="0" w:line="240" w:lineRule="auto"/>
      </w:pPr>
      <w:r>
        <w:continuationSeparator/>
      </w:r>
    </w:p>
    <w:p w14:paraId="572B73C9" w14:textId="77777777" w:rsidR="00FB2AC3" w:rsidRDefault="00FB2A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FE207" w14:textId="77777777" w:rsidR="00F22952" w:rsidRDefault="0092109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C3CFA" w14:textId="77777777" w:rsidR="00FB2AC3" w:rsidRDefault="00FB2AC3">
      <w:pPr>
        <w:spacing w:after="0" w:line="240" w:lineRule="auto"/>
      </w:pPr>
      <w:r>
        <w:separator/>
      </w:r>
    </w:p>
    <w:p w14:paraId="475BF95E" w14:textId="77777777" w:rsidR="00FB2AC3" w:rsidRDefault="00FB2AC3"/>
  </w:footnote>
  <w:footnote w:type="continuationSeparator" w:id="0">
    <w:p w14:paraId="29DA0011" w14:textId="77777777" w:rsidR="00FB2AC3" w:rsidRDefault="00FB2AC3">
      <w:pPr>
        <w:spacing w:after="0" w:line="240" w:lineRule="auto"/>
      </w:pPr>
      <w:r>
        <w:continuationSeparator/>
      </w:r>
    </w:p>
    <w:p w14:paraId="2B414366" w14:textId="77777777" w:rsidR="00FB2AC3" w:rsidRDefault="00FB2AC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9E"/>
    <w:rsid w:val="00525F1C"/>
    <w:rsid w:val="0092109C"/>
    <w:rsid w:val="00C958E3"/>
    <w:rsid w:val="00F22952"/>
    <w:rsid w:val="00FB2AC3"/>
    <w:rsid w:val="00F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04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109C"/>
    <w:rPr>
      <w:lang w:val="nb-NO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etter/Library/Containers/com.microsoft.Word/Data/Library/Caches/1044/TM10002082/Opprette%20en%20disposisjon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Opprette en disposisjon.dotx</Template>
  <TotalTime>9</TotalTime>
  <Pages>1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Johnsen Frisvåg</dc:creator>
  <cp:keywords/>
  <dc:description/>
  <cp:lastModifiedBy>Petter Johnsen Frisvåg</cp:lastModifiedBy>
  <cp:revision>1</cp:revision>
  <dcterms:created xsi:type="dcterms:W3CDTF">2016-11-05T14:33:00Z</dcterms:created>
  <dcterms:modified xsi:type="dcterms:W3CDTF">2016-11-05T14:47:00Z</dcterms:modified>
</cp:coreProperties>
</file>